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60288" behindDoc="0" locked="0" layoutInCell="1" allowOverlap="1" wp14:anchorId="4701AB92" wp14:editId="261FCE44">
            <wp:simplePos x="0" y="0"/>
            <wp:positionH relativeFrom="column">
              <wp:posOffset>-133350</wp:posOffset>
            </wp:positionH>
            <wp:positionV relativeFrom="paragraph">
              <wp:posOffset>-181610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1" allowOverlap="1" wp14:anchorId="2D38D275" wp14:editId="77EE9E7A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sz w:val="24"/>
        </w:rPr>
        <w:t>UNIVERSIDAD TECNOLÓGICA DE PANAMÁ</w:t>
      </w:r>
    </w:p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:rsidR="00685BAD" w:rsidRDefault="00685BAD" w:rsidP="00685BAD">
      <w:pPr>
        <w:pStyle w:val="Encabezado"/>
        <w:jc w:val="center"/>
        <w:rPr>
          <w:b/>
          <w:sz w:val="24"/>
        </w:rPr>
      </w:pPr>
      <w:r>
        <w:rPr>
          <w:b/>
          <w:sz w:val="24"/>
        </w:rPr>
        <w:t>DEPARTAMENTO DE PROGRAMACIÓN DE COMPUTADORAS</w:t>
      </w:r>
    </w:p>
    <w:p w:rsidR="0014791F" w:rsidRPr="007445E6" w:rsidRDefault="007445E6" w:rsidP="008402C9">
      <w:pPr>
        <w:pStyle w:val="Encabezado"/>
        <w:jc w:val="center"/>
        <w:rPr>
          <w:b/>
          <w:i/>
          <w:sz w:val="28"/>
          <w:u w:val="single"/>
        </w:rPr>
      </w:pPr>
      <w:r>
        <w:rPr>
          <w:b/>
          <w:sz w:val="28"/>
        </w:rPr>
        <w:t>GUÍA DE ACTIVIDAD N°</w:t>
      </w:r>
      <w:r w:rsidR="00256028">
        <w:rPr>
          <w:b/>
          <w:sz w:val="28"/>
        </w:rPr>
        <w:t>9</w:t>
      </w:r>
    </w:p>
    <w:p w:rsidR="00CC3F6D" w:rsidRPr="0014791F" w:rsidRDefault="0014791F" w:rsidP="0014791F">
      <w:pPr>
        <w:spacing w:after="0"/>
        <w:jc w:val="center"/>
        <w:rPr>
          <w:b/>
        </w:rPr>
      </w:pPr>
      <w:r w:rsidRPr="0014791F">
        <w:rPr>
          <w:b/>
        </w:rPr>
        <w:t>FC-FISC-1-8-2016</w:t>
      </w:r>
    </w:p>
    <w:p w:rsidR="008402C9" w:rsidRDefault="008402C9" w:rsidP="008402C9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Facilitador(a): </w:t>
      </w:r>
      <w:r>
        <w:rPr>
          <w:rFonts w:ascii="Arial Narrow" w:hAnsi="Arial Narrow"/>
          <w:b/>
          <w:i/>
          <w:sz w:val="24"/>
          <w:szCs w:val="24"/>
        </w:rPr>
        <w:t xml:space="preserve">Ing. </w:t>
      </w:r>
      <w:r w:rsidR="00C42526" w:rsidRPr="00E27C9D">
        <w:rPr>
          <w:rFonts w:ascii="Arial Narrow" w:hAnsi="Arial Narrow"/>
          <w:b/>
          <w:i/>
          <w:sz w:val="24"/>
          <w:szCs w:val="24"/>
        </w:rPr>
        <w:t>Vanessa Castillo,</w:t>
      </w:r>
      <w:r w:rsidRPr="00E27C9D">
        <w:rPr>
          <w:rFonts w:ascii="Arial Narrow" w:hAnsi="Arial Narrow"/>
          <w:b/>
          <w:i/>
          <w:sz w:val="24"/>
          <w:szCs w:val="24"/>
        </w:rPr>
        <w:t xml:space="preserve"> M</w:t>
      </w:r>
      <w:r w:rsidR="00C42526" w:rsidRPr="00E27C9D">
        <w:rPr>
          <w:rFonts w:ascii="Arial Narrow" w:hAnsi="Arial Narrow"/>
          <w:b/>
          <w:i/>
          <w:sz w:val="24"/>
          <w:szCs w:val="24"/>
        </w:rPr>
        <w:t>.</w:t>
      </w:r>
      <w:r w:rsidRPr="00E27C9D">
        <w:rPr>
          <w:rFonts w:ascii="Arial Narrow" w:hAnsi="Arial Narrow"/>
          <w:b/>
          <w:i/>
          <w:sz w:val="24"/>
          <w:szCs w:val="24"/>
        </w:rPr>
        <w:t>Sc.</w:t>
      </w:r>
      <w:r w:rsidR="00C42526" w:rsidRPr="00E27C9D">
        <w:rPr>
          <w:rFonts w:ascii="Arial Narrow" w:hAnsi="Arial Narrow"/>
          <w:b/>
          <w:i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Asignatura: </w:t>
      </w:r>
      <w:r w:rsidR="009D2E97">
        <w:rPr>
          <w:rFonts w:ascii="Arial Narrow" w:hAnsi="Arial Narrow"/>
          <w:b/>
          <w:i/>
          <w:sz w:val="24"/>
          <w:szCs w:val="24"/>
        </w:rPr>
        <w:t>Herramientas de Programación Aplicada II</w:t>
      </w:r>
      <w:r w:rsidR="009D2E97">
        <w:rPr>
          <w:rFonts w:ascii="Arial Narrow" w:hAnsi="Arial Narrow"/>
          <w:sz w:val="24"/>
          <w:szCs w:val="24"/>
        </w:rPr>
        <w:t xml:space="preserve">  </w:t>
      </w:r>
    </w:p>
    <w:p w:rsidR="00117488" w:rsidRPr="006038AC" w:rsidRDefault="00117488" w:rsidP="00117488">
      <w:pPr>
        <w:spacing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Estudiante: _________________________________ Fecha: __________________ Grupo: ___________</w:t>
      </w:r>
    </w:p>
    <w:p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:rsidR="006A6021" w:rsidRPr="008402C9" w:rsidRDefault="00CD6F40" w:rsidP="00E408D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8402C9">
        <w:rPr>
          <w:rFonts w:ascii="Arial Narrow" w:hAnsi="Arial Narrow"/>
          <w:b/>
          <w:sz w:val="24"/>
          <w:szCs w:val="24"/>
        </w:rPr>
        <w:t>TÍTULO</w:t>
      </w:r>
      <w:r w:rsidRPr="008402C9">
        <w:rPr>
          <w:rFonts w:ascii="Arial Narrow" w:hAnsi="Arial Narrow"/>
          <w:sz w:val="24"/>
          <w:szCs w:val="24"/>
        </w:rPr>
        <w:t xml:space="preserve"> </w:t>
      </w:r>
      <w:r w:rsidR="006A6021" w:rsidRPr="008402C9">
        <w:rPr>
          <w:rFonts w:ascii="Arial Narrow" w:hAnsi="Arial Narrow"/>
          <w:b/>
          <w:sz w:val="24"/>
          <w:szCs w:val="24"/>
        </w:rPr>
        <w:t>DE LA EXPE</w:t>
      </w:r>
      <w:r w:rsidRPr="008402C9">
        <w:rPr>
          <w:rFonts w:ascii="Arial Narrow" w:hAnsi="Arial Narrow"/>
          <w:b/>
          <w:sz w:val="24"/>
          <w:szCs w:val="24"/>
        </w:rPr>
        <w:t>RIENCIA</w:t>
      </w:r>
      <w:r w:rsidR="006A6021" w:rsidRPr="008402C9">
        <w:rPr>
          <w:rFonts w:ascii="Arial Narrow" w:hAnsi="Arial Narrow"/>
          <w:sz w:val="24"/>
          <w:szCs w:val="24"/>
        </w:rPr>
        <w:t>:</w:t>
      </w:r>
      <w:r w:rsidR="008402C9" w:rsidRPr="008402C9">
        <w:rPr>
          <w:rFonts w:ascii="Arial Narrow" w:hAnsi="Arial Narrow"/>
          <w:sz w:val="24"/>
          <w:szCs w:val="24"/>
        </w:rPr>
        <w:t xml:space="preserve"> Práctica N°</w:t>
      </w:r>
      <w:r w:rsidR="00256028">
        <w:rPr>
          <w:rFonts w:ascii="Arial Narrow" w:hAnsi="Arial Narrow"/>
          <w:sz w:val="24"/>
          <w:szCs w:val="24"/>
        </w:rPr>
        <w:t>6</w:t>
      </w:r>
    </w:p>
    <w:p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256028" w:rsidRPr="006A6021" w:rsidRDefault="00256028" w:rsidP="0025602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:rsidR="00256028" w:rsidRPr="006A6021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Arreglos</w:t>
      </w:r>
    </w:p>
    <w:p w:rsidR="00256028" w:rsidRPr="00242963" w:rsidRDefault="00256028" w:rsidP="00256028">
      <w:pPr>
        <w:spacing w:after="0"/>
        <w:ind w:left="360"/>
        <w:jc w:val="both"/>
        <w:rPr>
          <w:rFonts w:ascii="Arial Narrow" w:hAnsi="Arial Narrow"/>
          <w:sz w:val="21"/>
          <w:szCs w:val="24"/>
        </w:rPr>
      </w:pPr>
    </w:p>
    <w:p w:rsidR="00256028" w:rsidRPr="006A6021" w:rsidRDefault="00256028" w:rsidP="0025602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:rsidR="00256028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Aplicar el uso de arreglos en la solución de problemas.</w:t>
      </w:r>
    </w:p>
    <w:p w:rsidR="00256028" w:rsidRPr="006A6021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256028" w:rsidRPr="008402C9" w:rsidRDefault="00256028" w:rsidP="0025602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</w:p>
    <w:p w:rsidR="00256028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Lea cuidadosamente cada uno de los enunciados planteados en la sección G.</w:t>
      </w:r>
    </w:p>
    <w:p w:rsidR="00256028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256028" w:rsidRPr="006A6021" w:rsidRDefault="00256028" w:rsidP="0025602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PROCEDIMIENTO O </w:t>
      </w:r>
      <w:r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EXPERIENCIA:</w:t>
      </w:r>
    </w:p>
    <w:p w:rsidR="00256028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Para cada uno de los enunciados, elabore el pseudocódigo empleando los conceptos explicados en clases en la solución de los mismos.</w:t>
      </w:r>
    </w:p>
    <w:p w:rsidR="00256028" w:rsidRPr="009C44B3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256028" w:rsidRPr="009C44B3" w:rsidRDefault="00256028" w:rsidP="0025602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256028" w:rsidRDefault="00256028" w:rsidP="0025602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Apuntes de clases.</w:t>
      </w:r>
    </w:p>
    <w:p w:rsidR="003574E8" w:rsidRPr="006038AC" w:rsidRDefault="003574E8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2E0B53" w:rsidRPr="002E0B53" w:rsidRDefault="006A6021" w:rsidP="002E0B5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="00352168" w:rsidRPr="00F534F0" w:rsidRDefault="00F534F0" w:rsidP="00352168">
      <w:pPr>
        <w:pStyle w:val="Prrafodelista"/>
        <w:spacing w:after="0"/>
        <w:ind w:left="360"/>
        <w:jc w:val="both"/>
        <w:rPr>
          <w:rFonts w:ascii="Arial Narrow" w:hAnsi="Arial Narrow"/>
          <w:b/>
          <w:i/>
          <w:sz w:val="20"/>
          <w:szCs w:val="24"/>
        </w:rPr>
      </w:pPr>
      <w:r w:rsidRPr="00F534F0">
        <w:rPr>
          <w:rFonts w:ascii="Arial Narrow" w:hAnsi="Arial Narrow"/>
          <w:b/>
          <w:i/>
          <w:sz w:val="20"/>
          <w:szCs w:val="24"/>
        </w:rPr>
        <w:t>Resuelva los siguientes enunciados</w:t>
      </w:r>
      <w:r w:rsidR="00256028">
        <w:rPr>
          <w:rFonts w:ascii="Arial Narrow" w:hAnsi="Arial Narrow"/>
          <w:b/>
          <w:i/>
          <w:sz w:val="20"/>
          <w:szCs w:val="24"/>
        </w:rPr>
        <w:t>:</w:t>
      </w:r>
    </w:p>
    <w:p w:rsidR="00256028" w:rsidRPr="00256028" w:rsidRDefault="00256028" w:rsidP="00256028">
      <w:pPr>
        <w:numPr>
          <w:ilvl w:val="0"/>
          <w:numId w:val="15"/>
        </w:numPr>
        <w:spacing w:after="0"/>
        <w:jc w:val="both"/>
        <w:rPr>
          <w:rFonts w:ascii="Arial Narrow" w:hAnsi="Arial Narrow"/>
          <w:i/>
          <w:sz w:val="21"/>
          <w:szCs w:val="24"/>
        </w:rPr>
      </w:pPr>
      <w:r w:rsidRPr="00256028">
        <w:rPr>
          <w:rFonts w:ascii="Arial Narrow" w:hAnsi="Arial Narrow"/>
          <w:i/>
          <w:sz w:val="21"/>
          <w:szCs w:val="24"/>
        </w:rPr>
        <w:t>Cargar un arreglo con los 100 primeros números enteros y los muestre en pantalla en orden descendente.</w:t>
      </w:r>
    </w:p>
    <w:p w:rsidR="00256028" w:rsidRPr="00256028" w:rsidRDefault="00256028" w:rsidP="00256028">
      <w:pPr>
        <w:numPr>
          <w:ilvl w:val="0"/>
          <w:numId w:val="15"/>
        </w:numPr>
        <w:spacing w:after="0"/>
        <w:jc w:val="both"/>
        <w:rPr>
          <w:rFonts w:ascii="Arial Narrow" w:hAnsi="Arial Narrow"/>
          <w:i/>
          <w:sz w:val="21"/>
          <w:szCs w:val="24"/>
        </w:rPr>
      </w:pPr>
      <w:r w:rsidRPr="00256028">
        <w:rPr>
          <w:rFonts w:ascii="Arial Narrow" w:hAnsi="Arial Narrow"/>
          <w:i/>
          <w:sz w:val="21"/>
          <w:szCs w:val="24"/>
        </w:rPr>
        <w:t>Cargar un arreglo con los números pares comprendidos entre 1 y 100 y los muestre en pantalla en orden ascendente.</w:t>
      </w:r>
    </w:p>
    <w:p w:rsidR="00256028" w:rsidRPr="00256028" w:rsidRDefault="00256028" w:rsidP="00256028">
      <w:pPr>
        <w:numPr>
          <w:ilvl w:val="0"/>
          <w:numId w:val="15"/>
        </w:numPr>
        <w:spacing w:after="0"/>
        <w:jc w:val="both"/>
        <w:rPr>
          <w:rFonts w:ascii="Arial Narrow" w:hAnsi="Arial Narrow"/>
          <w:i/>
          <w:sz w:val="21"/>
          <w:szCs w:val="24"/>
        </w:rPr>
      </w:pPr>
      <w:r w:rsidRPr="00256028">
        <w:rPr>
          <w:rFonts w:ascii="Arial Narrow" w:hAnsi="Arial Narrow"/>
          <w:i/>
          <w:sz w:val="21"/>
          <w:szCs w:val="24"/>
        </w:rPr>
        <w:t>Leer 10 números por teclado, los almacene en un arreglo y muestre la suma, resta, multiplicación y división de todos.</w:t>
      </w:r>
    </w:p>
    <w:p w:rsidR="00256028" w:rsidRPr="00256028" w:rsidRDefault="00256028" w:rsidP="00256028">
      <w:pPr>
        <w:numPr>
          <w:ilvl w:val="0"/>
          <w:numId w:val="15"/>
        </w:numPr>
        <w:spacing w:after="0"/>
        <w:jc w:val="both"/>
        <w:rPr>
          <w:rFonts w:ascii="Arial Narrow" w:hAnsi="Arial Narrow"/>
          <w:i/>
          <w:sz w:val="21"/>
          <w:szCs w:val="24"/>
        </w:rPr>
      </w:pPr>
      <w:r w:rsidRPr="00256028">
        <w:rPr>
          <w:rFonts w:ascii="Arial Narrow" w:hAnsi="Arial Narrow"/>
          <w:i/>
          <w:sz w:val="21"/>
          <w:szCs w:val="24"/>
        </w:rPr>
        <w:t>Leer 10 números por teclado, los almacene en un arreglo y los ordene de forma ascendente</w:t>
      </w:r>
      <w:bookmarkStart w:id="0" w:name="_GoBack"/>
      <w:bookmarkEnd w:id="0"/>
      <w:r w:rsidRPr="00256028">
        <w:rPr>
          <w:rFonts w:ascii="Arial Narrow" w:hAnsi="Arial Narrow"/>
          <w:i/>
          <w:sz w:val="21"/>
          <w:szCs w:val="24"/>
        </w:rPr>
        <w:t>.</w:t>
      </w:r>
    </w:p>
    <w:p w:rsidR="00256028" w:rsidRPr="00256028" w:rsidRDefault="00256028" w:rsidP="00256028">
      <w:pPr>
        <w:numPr>
          <w:ilvl w:val="0"/>
          <w:numId w:val="15"/>
        </w:numPr>
        <w:spacing w:after="0"/>
        <w:jc w:val="both"/>
        <w:rPr>
          <w:rFonts w:ascii="Arial Narrow" w:hAnsi="Arial Narrow"/>
          <w:i/>
          <w:sz w:val="21"/>
          <w:szCs w:val="24"/>
        </w:rPr>
      </w:pPr>
      <w:r w:rsidRPr="00256028">
        <w:rPr>
          <w:rFonts w:ascii="Arial Narrow" w:hAnsi="Arial Narrow"/>
          <w:i/>
          <w:sz w:val="21"/>
          <w:szCs w:val="24"/>
        </w:rPr>
        <w:t>Leer una cadena y diga cuantas vocales hay.</w:t>
      </w:r>
    </w:p>
    <w:p w:rsidR="00256028" w:rsidRPr="00256028" w:rsidRDefault="00256028" w:rsidP="00256028">
      <w:pPr>
        <w:numPr>
          <w:ilvl w:val="0"/>
          <w:numId w:val="15"/>
        </w:numPr>
        <w:spacing w:after="0"/>
        <w:jc w:val="both"/>
        <w:rPr>
          <w:rFonts w:ascii="Arial Narrow" w:hAnsi="Arial Narrow"/>
          <w:i/>
          <w:sz w:val="21"/>
          <w:szCs w:val="24"/>
        </w:rPr>
      </w:pPr>
      <w:r w:rsidRPr="00256028">
        <w:rPr>
          <w:rFonts w:ascii="Arial Narrow" w:hAnsi="Arial Narrow"/>
          <w:i/>
          <w:sz w:val="21"/>
          <w:szCs w:val="24"/>
        </w:rPr>
        <w:t xml:space="preserve">Leer una cadena y la muestre al revés. </w:t>
      </w:r>
    </w:p>
    <w:p w:rsidR="00256028" w:rsidRDefault="00256028" w:rsidP="00256028">
      <w:pPr>
        <w:spacing w:after="0"/>
        <w:jc w:val="both"/>
        <w:rPr>
          <w:rFonts w:ascii="Arial Narrow" w:hAnsi="Arial Narrow"/>
          <w:i/>
          <w:sz w:val="21"/>
          <w:szCs w:val="24"/>
        </w:rPr>
      </w:pPr>
    </w:p>
    <w:p w:rsidR="00256028" w:rsidRPr="00256028" w:rsidRDefault="00256028" w:rsidP="00256028">
      <w:pPr>
        <w:spacing w:after="0"/>
        <w:jc w:val="both"/>
        <w:rPr>
          <w:rFonts w:ascii="Arial Narrow" w:hAnsi="Arial Narrow"/>
          <w:i/>
          <w:sz w:val="21"/>
          <w:szCs w:val="24"/>
        </w:rPr>
      </w:pPr>
    </w:p>
    <w:p w:rsidR="002E0B53" w:rsidRPr="00256028" w:rsidRDefault="002E0B53" w:rsidP="007446DE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256028">
        <w:rPr>
          <w:rFonts w:ascii="Arial Narrow" w:hAnsi="Arial Narrow"/>
          <w:b/>
          <w:sz w:val="24"/>
          <w:szCs w:val="24"/>
        </w:rPr>
        <w:t>CONSIDERACIONES FINALES:</w:t>
      </w:r>
    </w:p>
    <w:p w:rsidR="003574E8" w:rsidRPr="006A6021" w:rsidRDefault="003574E8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05378" w:rsidRPr="00F534F0" w:rsidRDefault="00F534F0" w:rsidP="007B1840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F534F0">
        <w:rPr>
          <w:rFonts w:ascii="Arial Narrow" w:hAnsi="Arial Narrow"/>
          <w:i/>
          <w:sz w:val="20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05378" w:rsidRPr="00F534F0">
        <w:rPr>
          <w:rFonts w:ascii="Arial Narrow" w:hAnsi="Arial Narrow"/>
          <w:i/>
          <w:sz w:val="20"/>
          <w:szCs w:val="24"/>
        </w:rPr>
        <w:t>.</w:t>
      </w:r>
    </w:p>
    <w:p w:rsidR="00705378" w:rsidRDefault="00705378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05378" w:rsidRPr="002E0B53" w:rsidRDefault="00705378" w:rsidP="002E0B5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E0B53">
        <w:rPr>
          <w:rFonts w:ascii="Arial Narrow" w:hAnsi="Arial Narrow"/>
          <w:b/>
          <w:sz w:val="24"/>
          <w:szCs w:val="24"/>
        </w:rPr>
        <w:t>BIBLIOGRAFIA:</w:t>
      </w:r>
    </w:p>
    <w:p w:rsidR="00705378" w:rsidRDefault="00F534F0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Apuntes de las clases.</w:t>
      </w:r>
    </w:p>
    <w:p w:rsidR="009C44B3" w:rsidRDefault="00F534F0" w:rsidP="00F534F0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Libro – Programación</w:t>
      </w:r>
      <w:r w:rsidR="003C6D0D">
        <w:rPr>
          <w:rFonts w:ascii="Arial Narrow" w:hAnsi="Arial Narrow"/>
          <w:i/>
          <w:sz w:val="20"/>
          <w:szCs w:val="24"/>
        </w:rPr>
        <w:t xml:space="preserve"> en Java</w:t>
      </w:r>
      <w:r>
        <w:rPr>
          <w:rFonts w:ascii="Arial Narrow" w:hAnsi="Arial Narrow"/>
          <w:i/>
          <w:sz w:val="20"/>
          <w:szCs w:val="24"/>
        </w:rPr>
        <w:t xml:space="preserve"> – Luis Joyanes</w:t>
      </w:r>
    </w:p>
    <w:p w:rsidR="007445E6" w:rsidRDefault="007445E6" w:rsidP="00F534F0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445E6" w:rsidRPr="00F534F0" w:rsidRDefault="007445E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sectPr w:rsidR="007445E6" w:rsidRPr="00F534F0" w:rsidSect="001D78E6">
      <w:headerReference w:type="default" r:id="rId9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708" w:rsidRDefault="00F94708" w:rsidP="001D78E6">
      <w:pPr>
        <w:spacing w:after="0" w:line="240" w:lineRule="auto"/>
      </w:pPr>
      <w:r>
        <w:separator/>
      </w:r>
    </w:p>
  </w:endnote>
  <w:endnote w:type="continuationSeparator" w:id="0">
    <w:p w:rsidR="00F94708" w:rsidRDefault="00F94708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708" w:rsidRDefault="00F94708" w:rsidP="001D78E6">
      <w:pPr>
        <w:spacing w:after="0" w:line="240" w:lineRule="auto"/>
      </w:pPr>
      <w:r>
        <w:separator/>
      </w:r>
    </w:p>
  </w:footnote>
  <w:footnote w:type="continuationSeparator" w:id="0">
    <w:p w:rsidR="00F94708" w:rsidRDefault="00F94708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8E6" w:rsidRPr="0014791F" w:rsidRDefault="00205225" w:rsidP="0014791F">
    <w:pPr>
      <w:pStyle w:val="Encabezado"/>
    </w:pPr>
    <w:r w:rsidRPr="0014791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25D7F"/>
    <w:multiLevelType w:val="hybridMultilevel"/>
    <w:tmpl w:val="2C24D52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A86"/>
    <w:multiLevelType w:val="hybridMultilevel"/>
    <w:tmpl w:val="D8408AC8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D33134"/>
    <w:multiLevelType w:val="multilevel"/>
    <w:tmpl w:val="A9E4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F03E8"/>
    <w:multiLevelType w:val="hybridMultilevel"/>
    <w:tmpl w:val="ED603F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A7D87"/>
    <w:multiLevelType w:val="hybridMultilevel"/>
    <w:tmpl w:val="EBCEDB8A"/>
    <w:lvl w:ilvl="0" w:tplc="139C8D8C"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070" w:hanging="360"/>
      </w:pPr>
    </w:lvl>
    <w:lvl w:ilvl="2" w:tplc="040A001B" w:tentative="1">
      <w:start w:val="1"/>
      <w:numFmt w:val="lowerRoman"/>
      <w:lvlText w:val="%3."/>
      <w:lvlJc w:val="right"/>
      <w:pPr>
        <w:ind w:left="2790" w:hanging="180"/>
      </w:pPr>
    </w:lvl>
    <w:lvl w:ilvl="3" w:tplc="040A000F" w:tentative="1">
      <w:start w:val="1"/>
      <w:numFmt w:val="decimal"/>
      <w:lvlText w:val="%4."/>
      <w:lvlJc w:val="left"/>
      <w:pPr>
        <w:ind w:left="3510" w:hanging="360"/>
      </w:pPr>
    </w:lvl>
    <w:lvl w:ilvl="4" w:tplc="040A0019" w:tentative="1">
      <w:start w:val="1"/>
      <w:numFmt w:val="lowerLetter"/>
      <w:lvlText w:val="%5."/>
      <w:lvlJc w:val="left"/>
      <w:pPr>
        <w:ind w:left="4230" w:hanging="360"/>
      </w:pPr>
    </w:lvl>
    <w:lvl w:ilvl="5" w:tplc="040A001B" w:tentative="1">
      <w:start w:val="1"/>
      <w:numFmt w:val="lowerRoman"/>
      <w:lvlText w:val="%6."/>
      <w:lvlJc w:val="right"/>
      <w:pPr>
        <w:ind w:left="4950" w:hanging="180"/>
      </w:pPr>
    </w:lvl>
    <w:lvl w:ilvl="6" w:tplc="040A000F" w:tentative="1">
      <w:start w:val="1"/>
      <w:numFmt w:val="decimal"/>
      <w:lvlText w:val="%7."/>
      <w:lvlJc w:val="left"/>
      <w:pPr>
        <w:ind w:left="5670" w:hanging="360"/>
      </w:pPr>
    </w:lvl>
    <w:lvl w:ilvl="7" w:tplc="040A0019" w:tentative="1">
      <w:start w:val="1"/>
      <w:numFmt w:val="lowerLetter"/>
      <w:lvlText w:val="%8."/>
      <w:lvlJc w:val="left"/>
      <w:pPr>
        <w:ind w:left="6390" w:hanging="360"/>
      </w:pPr>
    </w:lvl>
    <w:lvl w:ilvl="8" w:tplc="04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425501C"/>
    <w:multiLevelType w:val="hybridMultilevel"/>
    <w:tmpl w:val="02ACCBEC"/>
    <w:lvl w:ilvl="0" w:tplc="04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7C44E09"/>
    <w:multiLevelType w:val="hybridMultilevel"/>
    <w:tmpl w:val="74FAFB3A"/>
    <w:lvl w:ilvl="0" w:tplc="73C26EE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F917CB"/>
    <w:multiLevelType w:val="hybridMultilevel"/>
    <w:tmpl w:val="D75A4032"/>
    <w:lvl w:ilvl="0" w:tplc="04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649737C8"/>
    <w:multiLevelType w:val="hybridMultilevel"/>
    <w:tmpl w:val="5E5C71A0"/>
    <w:lvl w:ilvl="0" w:tplc="964A1328">
      <w:start w:val="5"/>
      <w:numFmt w:val="decimal"/>
      <w:lvlText w:val="%1"/>
      <w:lvlJc w:val="left"/>
      <w:pPr>
        <w:ind w:left="460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328" w:hanging="360"/>
      </w:pPr>
    </w:lvl>
    <w:lvl w:ilvl="2" w:tplc="040A001B" w:tentative="1">
      <w:start w:val="1"/>
      <w:numFmt w:val="lowerRoman"/>
      <w:lvlText w:val="%3."/>
      <w:lvlJc w:val="right"/>
      <w:pPr>
        <w:ind w:left="6048" w:hanging="180"/>
      </w:pPr>
    </w:lvl>
    <w:lvl w:ilvl="3" w:tplc="040A000F" w:tentative="1">
      <w:start w:val="1"/>
      <w:numFmt w:val="decimal"/>
      <w:lvlText w:val="%4."/>
      <w:lvlJc w:val="left"/>
      <w:pPr>
        <w:ind w:left="6768" w:hanging="360"/>
      </w:pPr>
    </w:lvl>
    <w:lvl w:ilvl="4" w:tplc="040A0019" w:tentative="1">
      <w:start w:val="1"/>
      <w:numFmt w:val="lowerLetter"/>
      <w:lvlText w:val="%5."/>
      <w:lvlJc w:val="left"/>
      <w:pPr>
        <w:ind w:left="7488" w:hanging="360"/>
      </w:pPr>
    </w:lvl>
    <w:lvl w:ilvl="5" w:tplc="040A001B" w:tentative="1">
      <w:start w:val="1"/>
      <w:numFmt w:val="lowerRoman"/>
      <w:lvlText w:val="%6."/>
      <w:lvlJc w:val="right"/>
      <w:pPr>
        <w:ind w:left="8208" w:hanging="180"/>
      </w:pPr>
    </w:lvl>
    <w:lvl w:ilvl="6" w:tplc="040A000F" w:tentative="1">
      <w:start w:val="1"/>
      <w:numFmt w:val="decimal"/>
      <w:lvlText w:val="%7."/>
      <w:lvlJc w:val="left"/>
      <w:pPr>
        <w:ind w:left="8928" w:hanging="360"/>
      </w:pPr>
    </w:lvl>
    <w:lvl w:ilvl="7" w:tplc="040A0019" w:tentative="1">
      <w:start w:val="1"/>
      <w:numFmt w:val="lowerLetter"/>
      <w:lvlText w:val="%8."/>
      <w:lvlJc w:val="left"/>
      <w:pPr>
        <w:ind w:left="9648" w:hanging="360"/>
      </w:pPr>
    </w:lvl>
    <w:lvl w:ilvl="8" w:tplc="040A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0" w15:restartNumberingAfterBreak="0">
    <w:nsid w:val="674C1688"/>
    <w:multiLevelType w:val="hybridMultilevel"/>
    <w:tmpl w:val="46E2E2EA"/>
    <w:lvl w:ilvl="0" w:tplc="040A0015">
      <w:start w:val="1"/>
      <w:numFmt w:val="upp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E22D1"/>
    <w:multiLevelType w:val="multilevel"/>
    <w:tmpl w:val="C986B6F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69C577FC"/>
    <w:multiLevelType w:val="hybridMultilevel"/>
    <w:tmpl w:val="C29EE416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B32258"/>
    <w:multiLevelType w:val="hybridMultilevel"/>
    <w:tmpl w:val="62920C9E"/>
    <w:lvl w:ilvl="0" w:tplc="040A000F">
      <w:start w:val="1"/>
      <w:numFmt w:val="decimal"/>
      <w:lvlText w:val="%1."/>
      <w:lvlJc w:val="left"/>
      <w:pPr>
        <w:ind w:left="1350" w:hanging="360"/>
      </w:pPr>
    </w:lvl>
    <w:lvl w:ilvl="1" w:tplc="040A0019" w:tentative="1">
      <w:start w:val="1"/>
      <w:numFmt w:val="lowerLetter"/>
      <w:lvlText w:val="%2."/>
      <w:lvlJc w:val="left"/>
      <w:pPr>
        <w:ind w:left="2070" w:hanging="360"/>
      </w:pPr>
    </w:lvl>
    <w:lvl w:ilvl="2" w:tplc="040A001B" w:tentative="1">
      <w:start w:val="1"/>
      <w:numFmt w:val="lowerRoman"/>
      <w:lvlText w:val="%3."/>
      <w:lvlJc w:val="right"/>
      <w:pPr>
        <w:ind w:left="2790" w:hanging="180"/>
      </w:pPr>
    </w:lvl>
    <w:lvl w:ilvl="3" w:tplc="040A000F" w:tentative="1">
      <w:start w:val="1"/>
      <w:numFmt w:val="decimal"/>
      <w:lvlText w:val="%4."/>
      <w:lvlJc w:val="left"/>
      <w:pPr>
        <w:ind w:left="3510" w:hanging="360"/>
      </w:pPr>
    </w:lvl>
    <w:lvl w:ilvl="4" w:tplc="040A0019" w:tentative="1">
      <w:start w:val="1"/>
      <w:numFmt w:val="lowerLetter"/>
      <w:lvlText w:val="%5."/>
      <w:lvlJc w:val="left"/>
      <w:pPr>
        <w:ind w:left="4230" w:hanging="360"/>
      </w:pPr>
    </w:lvl>
    <w:lvl w:ilvl="5" w:tplc="040A001B" w:tentative="1">
      <w:start w:val="1"/>
      <w:numFmt w:val="lowerRoman"/>
      <w:lvlText w:val="%6."/>
      <w:lvlJc w:val="right"/>
      <w:pPr>
        <w:ind w:left="4950" w:hanging="180"/>
      </w:pPr>
    </w:lvl>
    <w:lvl w:ilvl="6" w:tplc="040A000F" w:tentative="1">
      <w:start w:val="1"/>
      <w:numFmt w:val="decimal"/>
      <w:lvlText w:val="%7."/>
      <w:lvlJc w:val="left"/>
      <w:pPr>
        <w:ind w:left="5670" w:hanging="360"/>
      </w:pPr>
    </w:lvl>
    <w:lvl w:ilvl="7" w:tplc="040A0019" w:tentative="1">
      <w:start w:val="1"/>
      <w:numFmt w:val="lowerLetter"/>
      <w:lvlText w:val="%8."/>
      <w:lvlJc w:val="left"/>
      <w:pPr>
        <w:ind w:left="6390" w:hanging="360"/>
      </w:pPr>
    </w:lvl>
    <w:lvl w:ilvl="8" w:tplc="040A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5"/>
  </w:num>
  <w:num w:numId="11">
    <w:abstractNumId w:val="14"/>
  </w:num>
  <w:num w:numId="12">
    <w:abstractNumId w:val="4"/>
  </w:num>
  <w:num w:numId="13">
    <w:abstractNumId w:val="1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2C9"/>
    <w:rsid w:val="00036FBC"/>
    <w:rsid w:val="00062614"/>
    <w:rsid w:val="001002F4"/>
    <w:rsid w:val="00117488"/>
    <w:rsid w:val="001317B0"/>
    <w:rsid w:val="0014791F"/>
    <w:rsid w:val="001504AE"/>
    <w:rsid w:val="00197D28"/>
    <w:rsid w:val="001B1600"/>
    <w:rsid w:val="001D78E6"/>
    <w:rsid w:val="001F02C6"/>
    <w:rsid w:val="00205225"/>
    <w:rsid w:val="0021705D"/>
    <w:rsid w:val="00256028"/>
    <w:rsid w:val="00262437"/>
    <w:rsid w:val="002B2C5A"/>
    <w:rsid w:val="002B511C"/>
    <w:rsid w:val="002E0B53"/>
    <w:rsid w:val="002E5613"/>
    <w:rsid w:val="0034728F"/>
    <w:rsid w:val="00352168"/>
    <w:rsid w:val="003574E8"/>
    <w:rsid w:val="003B32DB"/>
    <w:rsid w:val="003C6D0D"/>
    <w:rsid w:val="00420A7D"/>
    <w:rsid w:val="00486B53"/>
    <w:rsid w:val="004A71CC"/>
    <w:rsid w:val="004F3203"/>
    <w:rsid w:val="00586C22"/>
    <w:rsid w:val="005A59A3"/>
    <w:rsid w:val="005B2164"/>
    <w:rsid w:val="005F1741"/>
    <w:rsid w:val="006038AC"/>
    <w:rsid w:val="0061714C"/>
    <w:rsid w:val="00630666"/>
    <w:rsid w:val="0064006F"/>
    <w:rsid w:val="00685BAD"/>
    <w:rsid w:val="006A6021"/>
    <w:rsid w:val="006C50A2"/>
    <w:rsid w:val="00705378"/>
    <w:rsid w:val="007138E0"/>
    <w:rsid w:val="007258E5"/>
    <w:rsid w:val="007445E6"/>
    <w:rsid w:val="007865AA"/>
    <w:rsid w:val="007B1840"/>
    <w:rsid w:val="008402C9"/>
    <w:rsid w:val="00851F4F"/>
    <w:rsid w:val="00861106"/>
    <w:rsid w:val="008A07FA"/>
    <w:rsid w:val="008B1CAE"/>
    <w:rsid w:val="008B5607"/>
    <w:rsid w:val="008C4203"/>
    <w:rsid w:val="008C7D8A"/>
    <w:rsid w:val="00940970"/>
    <w:rsid w:val="009C44B3"/>
    <w:rsid w:val="009C5ED3"/>
    <w:rsid w:val="009D2E97"/>
    <w:rsid w:val="009E162B"/>
    <w:rsid w:val="00A179ED"/>
    <w:rsid w:val="00A55FCC"/>
    <w:rsid w:val="00B210B3"/>
    <w:rsid w:val="00B25CA4"/>
    <w:rsid w:val="00B46856"/>
    <w:rsid w:val="00B5576B"/>
    <w:rsid w:val="00B8033E"/>
    <w:rsid w:val="00BC6170"/>
    <w:rsid w:val="00BD631B"/>
    <w:rsid w:val="00BE3F08"/>
    <w:rsid w:val="00BF2891"/>
    <w:rsid w:val="00C0333D"/>
    <w:rsid w:val="00C42526"/>
    <w:rsid w:val="00C569B9"/>
    <w:rsid w:val="00CA054B"/>
    <w:rsid w:val="00CA2E3A"/>
    <w:rsid w:val="00CC3F6D"/>
    <w:rsid w:val="00CD6EA9"/>
    <w:rsid w:val="00CD6F40"/>
    <w:rsid w:val="00CF12CF"/>
    <w:rsid w:val="00D35572"/>
    <w:rsid w:val="00D73384"/>
    <w:rsid w:val="00D77758"/>
    <w:rsid w:val="00E27C9D"/>
    <w:rsid w:val="00E56F2E"/>
    <w:rsid w:val="00E76138"/>
    <w:rsid w:val="00EA44CC"/>
    <w:rsid w:val="00EC3156"/>
    <w:rsid w:val="00F52F28"/>
    <w:rsid w:val="00F534F0"/>
    <w:rsid w:val="00F64C11"/>
    <w:rsid w:val="00F7728B"/>
    <w:rsid w:val="00F82804"/>
    <w:rsid w:val="00F94708"/>
    <w:rsid w:val="00FC4D12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4FDA"/>
  <w15:chartTrackingRefBased/>
  <w15:docId w15:val="{B49BC7B8-A712-42EB-8E4F-80F9BA95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3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ENCIA\I%20Semestre%202017\Desarrollo%20L&#243;gio%20y%20Algoritmo\Portafolio%20Docente\Formato_Guias_de_%20Actividades%20%20FC-FISC-1-8-201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D:\DOCENCIA\I Semestre 2017\Desarrollo Lógio y Algoritmo\Portafolio Docente\Formato_Guias_de_ Actividades  FC-FISC-1-8-2016.dotx</Template>
  <TotalTime>2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</dc:creator>
  <cp:keywords/>
  <dc:description/>
  <cp:lastModifiedBy>Usuario de Microsoft Office</cp:lastModifiedBy>
  <cp:revision>3</cp:revision>
  <cp:lastPrinted>2018-05-15T18:32:00Z</cp:lastPrinted>
  <dcterms:created xsi:type="dcterms:W3CDTF">2019-06-21T17:44:00Z</dcterms:created>
  <dcterms:modified xsi:type="dcterms:W3CDTF">2019-06-21T17:46:00Z</dcterms:modified>
</cp:coreProperties>
</file>